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E57B157" w14:textId="77777777" w:rsidR="009C5E36" w:rsidRDefault="009C5E36"/>
    <w:p w14:paraId="65187823" w14:textId="77777777" w:rsidR="009C5E36" w:rsidRDefault="009C5E36"/>
    <w:p w14:paraId="1932A7D7" w14:textId="77777777" w:rsidR="009C5E36" w:rsidRDefault="009C5E36"/>
    <w:tbl>
      <w:tblPr>
        <w:tblW w:w="107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53"/>
      </w:tblGrid>
      <w:tr w:rsidR="001B2ABD" w:rsidRPr="00A00269" w14:paraId="1F1961B2" w14:textId="77777777" w:rsidTr="001F0709">
        <w:tc>
          <w:tcPr>
            <w:tcW w:w="3600" w:type="dxa"/>
          </w:tcPr>
          <w:sdt>
            <w:sdtPr>
              <w:rPr>
                <w:lang w:val="es-MX"/>
              </w:rPr>
              <w:id w:val="-1711873194"/>
              <w:placeholder>
                <w:docPart w:val="571B0936F6DF449CB788ABD6CF5ACBB7"/>
              </w:placeholder>
              <w:temporary/>
              <w:showingPlcHdr/>
              <w15:appearance w15:val="hidden"/>
            </w:sdtPr>
            <w:sdtContent>
              <w:p w14:paraId="07916CE8" w14:textId="77777777" w:rsidR="001B2ABD" w:rsidRPr="00DA5354" w:rsidRDefault="00036450" w:rsidP="00036450">
                <w:pPr>
                  <w:pStyle w:val="Ttulo3"/>
                  <w:rPr>
                    <w:lang w:val="es-MX"/>
                  </w:rPr>
                </w:pPr>
                <w:r w:rsidRPr="00DA5354">
                  <w:rPr>
                    <w:lang w:val="es-MX" w:bidi="es-MX"/>
                  </w:rPr>
                  <w:t>Perfil</w:t>
                </w:r>
              </w:p>
            </w:sdtContent>
          </w:sdt>
          <w:p w14:paraId="3BFEDB81" w14:textId="7DCA488B" w:rsidR="00D10728" w:rsidRPr="00D10728" w:rsidRDefault="00D10728" w:rsidP="00D10728">
            <w:pPr>
              <w:jc w:val="both"/>
              <w:rPr>
                <w:lang w:val="es-MX"/>
              </w:rPr>
            </w:pPr>
            <w:r w:rsidRPr="00D10728">
              <w:rPr>
                <w:lang w:val="es-MX"/>
              </w:rPr>
              <w:t>Actualmente soy estudiante de bachillerato,</w:t>
            </w:r>
            <w:r w:rsidR="00171F75">
              <w:rPr>
                <w:lang w:val="es-MX"/>
              </w:rPr>
              <w:t xml:space="preserve"> </w:t>
            </w:r>
            <w:r w:rsidRPr="00D10728">
              <w:rPr>
                <w:lang w:val="es-MX"/>
              </w:rPr>
              <w:t>cursando la carrera técnica de programación. Soy una persona dedicada y apasionada por aprender, especialmente en el campo de la tecnología y la informática. Mi enfoque y determinación me han permitido mantenerme concentrado en mis objetivos y metas, tanto académicas como personales.</w:t>
            </w:r>
          </w:p>
          <w:p w14:paraId="3B37AA12" w14:textId="77777777" w:rsidR="00D10728" w:rsidRPr="00D10728" w:rsidRDefault="00D10728" w:rsidP="00D10728">
            <w:pPr>
              <w:jc w:val="both"/>
              <w:rPr>
                <w:lang w:val="es-MX"/>
              </w:rPr>
            </w:pPr>
          </w:p>
          <w:p w14:paraId="2CE203DA" w14:textId="1702E8DD" w:rsidR="00D10728" w:rsidRDefault="00D10728" w:rsidP="00D10728">
            <w:pPr>
              <w:jc w:val="both"/>
              <w:rPr>
                <w:lang w:val="es-MX"/>
              </w:rPr>
            </w:pPr>
            <w:r w:rsidRPr="00D10728">
              <w:rPr>
                <w:lang w:val="es-MX"/>
              </w:rPr>
              <w:t>Además de mi interés en la programación, tengo una amplia gama de intereses y aficiones que contribuyen a mi desarrollo personal y profesional.</w:t>
            </w:r>
          </w:p>
          <w:p w14:paraId="19A3DA24" w14:textId="77777777" w:rsidR="009C5E36" w:rsidRPr="00D10728" w:rsidRDefault="009C5E36" w:rsidP="00D10728">
            <w:pPr>
              <w:jc w:val="both"/>
              <w:rPr>
                <w:lang w:val="es-MX"/>
              </w:rPr>
            </w:pPr>
          </w:p>
          <w:p w14:paraId="710BB70D" w14:textId="76D0BD30" w:rsidR="00036450" w:rsidRPr="00A00269" w:rsidRDefault="00D10728" w:rsidP="00D10728">
            <w:pPr>
              <w:jc w:val="both"/>
              <w:rPr>
                <w:lang w:val="es-MX"/>
              </w:rPr>
            </w:pPr>
            <w:r w:rsidRPr="00D10728">
              <w:rPr>
                <w:lang w:val="es-MX"/>
              </w:rPr>
              <w:t>Estoy constantemente buscando oportunidades para crecer y mejorar, tanto dentro como fuera del aula, y estoy emocionado por la posibilidad de aplicar mis habilidades y conocimientos en un entorno profesional.</w:t>
            </w:r>
          </w:p>
          <w:p w14:paraId="697A6575" w14:textId="6301AF08" w:rsidR="00036450" w:rsidRPr="00A00269" w:rsidRDefault="00036450" w:rsidP="00036450">
            <w:pPr>
              <w:rPr>
                <w:lang w:val="es-MX"/>
              </w:rPr>
            </w:pPr>
          </w:p>
          <w:sdt>
            <w:sdtPr>
              <w:rPr>
                <w:lang w:val="es-MX"/>
              </w:rPr>
              <w:id w:val="-1954003311"/>
              <w:placeholder>
                <w:docPart w:val="F7692EEF4A3D4406A96593CDDE6060C3"/>
              </w:placeholder>
              <w:temporary/>
              <w:showingPlcHdr/>
              <w15:appearance w15:val="hidden"/>
            </w:sdtPr>
            <w:sdtContent>
              <w:p w14:paraId="17931D89" w14:textId="77777777" w:rsidR="00036450" w:rsidRPr="00A00269" w:rsidRDefault="004813B3" w:rsidP="00036450">
                <w:pPr>
                  <w:pStyle w:val="Ttulo3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CONTACTO</w:t>
                </w:r>
              </w:p>
            </w:sdtContent>
          </w:sdt>
          <w:sdt>
            <w:sdtPr>
              <w:rPr>
                <w:lang w:val="es-MX"/>
              </w:rPr>
              <w:id w:val="1111563247"/>
              <w:placeholder>
                <w:docPart w:val="CA4DD9905DAF4E4C94C60CA9EAFD6AD8"/>
              </w:placeholder>
              <w:temporary/>
              <w:showingPlcHdr/>
              <w15:appearance w15:val="hidden"/>
            </w:sdtPr>
            <w:sdtContent>
              <w:p w14:paraId="01E0D70E" w14:textId="77777777" w:rsidR="004D3011" w:rsidRPr="00A00269" w:rsidRDefault="004D3011" w:rsidP="004D3011">
                <w:pPr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TELÉFONO:</w:t>
                </w:r>
              </w:p>
            </w:sdtContent>
          </w:sdt>
          <w:p w14:paraId="29A6F619" w14:textId="62588BD8" w:rsidR="004D3011" w:rsidRPr="00A00269" w:rsidRDefault="006C16E0" w:rsidP="004D3011">
            <w:pPr>
              <w:rPr>
                <w:lang w:val="es-MX"/>
              </w:rPr>
            </w:pPr>
            <w:r>
              <w:rPr>
                <w:lang w:val="es-MX"/>
              </w:rPr>
              <w:t>+52 442 426 1496</w:t>
            </w:r>
          </w:p>
          <w:p w14:paraId="053BF7E7" w14:textId="77777777" w:rsidR="004D3011" w:rsidRPr="00A00269" w:rsidRDefault="004D3011" w:rsidP="004D3011">
            <w:pPr>
              <w:rPr>
                <w:lang w:val="es-MX"/>
              </w:rPr>
            </w:pPr>
          </w:p>
          <w:p w14:paraId="68A202BA" w14:textId="28714829" w:rsidR="004D3011" w:rsidRPr="00A00269" w:rsidRDefault="00091FD5" w:rsidP="004D3011">
            <w:pPr>
              <w:rPr>
                <w:lang w:val="es-MX"/>
              </w:rPr>
            </w:pPr>
            <w:r>
              <w:rPr>
                <w:lang w:val="es-MX"/>
              </w:rPr>
              <w:t>PORTAFOLIO WEB:</w:t>
            </w:r>
          </w:p>
          <w:p w14:paraId="2A4F810C" w14:textId="4DFAF6ED" w:rsidR="004D3011" w:rsidRDefault="001D56FF" w:rsidP="004D3011">
            <w:pPr>
              <w:rPr>
                <w:lang w:val="es-MX"/>
              </w:rPr>
            </w:pPr>
            <w:hyperlink r:id="rId10" w:history="1">
              <w:r w:rsidRPr="00B25B59">
                <w:rPr>
                  <w:rStyle w:val="Hipervnculo"/>
                  <w:lang w:val="es-MX"/>
                </w:rPr>
                <w:t>https://aleitog.github.io/Portafolio/</w:t>
              </w:r>
            </w:hyperlink>
          </w:p>
          <w:p w14:paraId="47167D47" w14:textId="77777777" w:rsidR="004D3011" w:rsidRPr="00A00269" w:rsidRDefault="004D3011" w:rsidP="004D3011">
            <w:pPr>
              <w:rPr>
                <w:lang w:val="es-MX"/>
              </w:rPr>
            </w:pPr>
          </w:p>
          <w:sdt>
            <w:sdtPr>
              <w:rPr>
                <w:lang w:val="es-MX"/>
              </w:rPr>
              <w:id w:val="-240260293"/>
              <w:placeholder>
                <w:docPart w:val="A3091703BCBA4B7D871935E707C6AEA0"/>
              </w:placeholder>
              <w:temporary/>
              <w:showingPlcHdr/>
              <w15:appearance w15:val="hidden"/>
            </w:sdtPr>
            <w:sdtContent>
              <w:p w14:paraId="44D0F76A" w14:textId="77777777" w:rsidR="004D3011" w:rsidRPr="00A00269" w:rsidRDefault="004D3011" w:rsidP="004D3011">
                <w:pPr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CORREO:</w:t>
                </w:r>
              </w:p>
            </w:sdtContent>
          </w:sdt>
          <w:p w14:paraId="1FB0898F" w14:textId="13595255" w:rsidR="00036450" w:rsidRPr="00A00269" w:rsidRDefault="00000000" w:rsidP="004D3011">
            <w:pPr>
              <w:rPr>
                <w:rStyle w:val="Hipervnculo"/>
                <w:lang w:val="es-MX"/>
              </w:rPr>
            </w:pPr>
            <w:hyperlink r:id="rId11" w:history="1">
              <w:r w:rsidR="002F1E00">
                <w:rPr>
                  <w:rStyle w:val="Hipervnculo"/>
                </w:rPr>
                <w:t>aleth2k@gmail.com</w:t>
              </w:r>
            </w:hyperlink>
          </w:p>
          <w:sdt>
            <w:sdtPr>
              <w:rPr>
                <w:lang w:val="es-MX"/>
              </w:rPr>
              <w:id w:val="-1444214663"/>
              <w:placeholder>
                <w:docPart w:val="78F995D60A344C3A9A10E997BEEDEEC4"/>
              </w:placeholder>
              <w:temporary/>
              <w:showingPlcHdr/>
              <w15:appearance w15:val="hidden"/>
            </w:sdtPr>
            <w:sdtContent>
              <w:p w14:paraId="5299E394" w14:textId="77777777" w:rsidR="004D3011" w:rsidRPr="00A00269" w:rsidRDefault="002400EB" w:rsidP="004D3011">
                <w:pPr>
                  <w:pStyle w:val="Ttulo3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AFICIONES</w:t>
                </w:r>
              </w:p>
            </w:sdtContent>
          </w:sdt>
          <w:p w14:paraId="74BC7A2E" w14:textId="0AD51464" w:rsidR="004D3011" w:rsidRPr="00A00269" w:rsidRDefault="004D3011" w:rsidP="004D3011">
            <w:pPr>
              <w:rPr>
                <w:lang w:val="es-MX"/>
              </w:rPr>
            </w:pPr>
          </w:p>
          <w:p w14:paraId="7DA8399B" w14:textId="5295C1DF" w:rsidR="004D3011" w:rsidRPr="00D10728" w:rsidRDefault="00D10728" w:rsidP="00D1072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10728">
              <w:rPr>
                <w:lang w:val="es-MX"/>
              </w:rPr>
              <w:t>Programación y desarrollo de software.</w:t>
            </w:r>
          </w:p>
          <w:p w14:paraId="39B6FC19" w14:textId="7D9A7D8C" w:rsidR="004D3011" w:rsidRPr="00D10728" w:rsidRDefault="00D10728" w:rsidP="00D1072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10728">
              <w:rPr>
                <w:lang w:val="es-MX"/>
              </w:rPr>
              <w:t>Electrónica y hardware</w:t>
            </w:r>
          </w:p>
          <w:p w14:paraId="121F8FBB" w14:textId="5EBE53BD" w:rsidR="00D10728" w:rsidRPr="00D10728" w:rsidRDefault="00D10728" w:rsidP="00D1072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Deportes</w:t>
            </w:r>
          </w:p>
          <w:p w14:paraId="295795C9" w14:textId="77777777" w:rsidR="00D10728" w:rsidRPr="00D10728" w:rsidRDefault="00D10728" w:rsidP="00D10728">
            <w:pPr>
              <w:pStyle w:val="Prrafodelista"/>
              <w:rPr>
                <w:lang w:val="es-MX"/>
              </w:rPr>
            </w:pPr>
          </w:p>
          <w:p w14:paraId="3BF2309C" w14:textId="7A0E5019" w:rsidR="004D3011" w:rsidRPr="00A00269" w:rsidRDefault="004D3011" w:rsidP="004D3011">
            <w:pPr>
              <w:rPr>
                <w:lang w:val="es-MX"/>
              </w:rPr>
            </w:pPr>
          </w:p>
        </w:tc>
        <w:tc>
          <w:tcPr>
            <w:tcW w:w="720" w:type="dxa"/>
          </w:tcPr>
          <w:p w14:paraId="553FAF3B" w14:textId="7D9E1D63" w:rsidR="001B2ABD" w:rsidRPr="00A00269" w:rsidRDefault="001B2ABD" w:rsidP="000C45FF">
            <w:pPr>
              <w:tabs>
                <w:tab w:val="left" w:pos="990"/>
              </w:tabs>
              <w:rPr>
                <w:lang w:val="es-MX"/>
              </w:rPr>
            </w:pPr>
          </w:p>
        </w:tc>
        <w:tc>
          <w:tcPr>
            <w:tcW w:w="6453" w:type="dxa"/>
          </w:tcPr>
          <w:p w14:paraId="1AEE88E3" w14:textId="77777777" w:rsidR="009C5E36" w:rsidRPr="00091FD5" w:rsidRDefault="009C5E36" w:rsidP="009C5E36">
            <w:pPr>
              <w:pStyle w:val="Ttulo"/>
              <w:rPr>
                <w:sz w:val="68"/>
                <w:szCs w:val="68"/>
                <w:lang w:val="es-MX"/>
              </w:rPr>
            </w:pPr>
            <w:r w:rsidRPr="00091FD5">
              <w:rPr>
                <w:sz w:val="68"/>
                <w:szCs w:val="68"/>
                <w:lang w:val="es-MX"/>
              </w:rPr>
              <w:t>Torres</w:t>
            </w:r>
          </w:p>
          <w:p w14:paraId="4C061D60" w14:textId="77777777" w:rsidR="009C5E36" w:rsidRPr="00091FD5" w:rsidRDefault="009C5E36" w:rsidP="009C5E36">
            <w:pPr>
              <w:pStyle w:val="Ttulo"/>
              <w:rPr>
                <w:sz w:val="68"/>
                <w:szCs w:val="68"/>
                <w:lang w:val="es-MX"/>
              </w:rPr>
            </w:pPr>
            <w:r w:rsidRPr="00091FD5">
              <w:rPr>
                <w:sz w:val="68"/>
                <w:szCs w:val="68"/>
                <w:lang w:val="es-MX"/>
              </w:rPr>
              <w:t>Herrera Alajandro</w:t>
            </w:r>
          </w:p>
          <w:p w14:paraId="1127D238" w14:textId="77777777" w:rsidR="009C5E36" w:rsidRDefault="009C5E36" w:rsidP="009C5E36">
            <w:pPr>
              <w:pStyle w:val="Ttulo2"/>
              <w:rPr>
                <w:lang w:val="es-MX"/>
              </w:rPr>
            </w:pPr>
            <w:r>
              <w:rPr>
                <w:lang w:val="es-MX"/>
              </w:rPr>
              <w:t xml:space="preserve">Técnico en programación </w:t>
            </w:r>
          </w:p>
          <w:p w14:paraId="07324D1E" w14:textId="77444569" w:rsidR="001B2ABD" w:rsidRPr="00A00269" w:rsidRDefault="00000000" w:rsidP="009C5E36">
            <w:pPr>
              <w:pStyle w:val="Ttulo2"/>
              <w:rPr>
                <w:lang w:val="es-MX"/>
              </w:rPr>
            </w:pPr>
            <w:sdt>
              <w:sdtPr>
                <w:rPr>
                  <w:lang w:val="es-MX"/>
                </w:rPr>
                <w:id w:val="1049110328"/>
                <w:placeholder>
                  <w:docPart w:val="51385C9BDD14492DBE6278C31F0A32F7"/>
                </w:placeholder>
                <w:temporary/>
                <w:showingPlcHdr/>
                <w15:appearance w15:val="hidden"/>
              </w:sdtPr>
              <w:sdtContent>
                <w:r w:rsidR="00E25A26" w:rsidRPr="00A00269">
                  <w:rPr>
                    <w:lang w:val="es-MX" w:bidi="es-MX"/>
                  </w:rPr>
                  <w:t>EDUCACIÓN:</w:t>
                </w:r>
              </w:sdtContent>
            </w:sdt>
          </w:p>
          <w:p w14:paraId="2FC533D8" w14:textId="7093C24C" w:rsidR="00036450" w:rsidRPr="00A00269" w:rsidRDefault="006C16E0" w:rsidP="0003645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[</w:t>
            </w:r>
            <w:r w:rsidR="001D45B4">
              <w:rPr>
                <w:b/>
                <w:lang w:val="es-MX"/>
              </w:rPr>
              <w:t>Secundaria General no.1 Constitución de 1917</w:t>
            </w:r>
            <w:r>
              <w:rPr>
                <w:b/>
                <w:lang w:val="es-MX"/>
              </w:rPr>
              <w:t>]</w:t>
            </w:r>
          </w:p>
          <w:p w14:paraId="3B62A4EF" w14:textId="39FEFC14" w:rsidR="00036450" w:rsidRPr="00A00269" w:rsidRDefault="00885117" w:rsidP="00036450">
            <w:pPr>
              <w:pStyle w:val="Fecha"/>
              <w:rPr>
                <w:lang w:val="es-MX"/>
              </w:rPr>
            </w:pPr>
            <w:r>
              <w:rPr>
                <w:lang w:val="es-MX"/>
              </w:rPr>
              <w:t xml:space="preserve">Septiembre de </w:t>
            </w:r>
            <w:r w:rsidR="006C16E0">
              <w:rPr>
                <w:lang w:val="es-MX"/>
              </w:rPr>
              <w:t>2019</w:t>
            </w:r>
            <w:r w:rsidR="00036450" w:rsidRPr="00A00269">
              <w:rPr>
                <w:lang w:val="es-MX" w:bidi="es-MX"/>
              </w:rPr>
              <w:t xml:space="preserve"> – </w:t>
            </w:r>
            <w:proofErr w:type="gramStart"/>
            <w:r>
              <w:rPr>
                <w:lang w:val="es-MX" w:bidi="es-MX"/>
              </w:rPr>
              <w:t>Junio</w:t>
            </w:r>
            <w:proofErr w:type="gramEnd"/>
            <w:r>
              <w:rPr>
                <w:lang w:val="es-MX" w:bidi="es-MX"/>
              </w:rPr>
              <w:t xml:space="preserve"> de </w:t>
            </w:r>
            <w:r w:rsidR="006C16E0">
              <w:rPr>
                <w:lang w:val="es-MX"/>
              </w:rPr>
              <w:t>2022</w:t>
            </w:r>
            <w:r w:rsidR="00091FD5">
              <w:rPr>
                <w:lang w:val="es-MX"/>
              </w:rPr>
              <w:t>.</w:t>
            </w:r>
          </w:p>
          <w:p w14:paraId="03B97B64" w14:textId="77777777" w:rsidR="00036450" w:rsidRPr="00A00269" w:rsidRDefault="00036450" w:rsidP="00036450">
            <w:pPr>
              <w:rPr>
                <w:lang w:val="es-MX"/>
              </w:rPr>
            </w:pPr>
          </w:p>
          <w:p w14:paraId="7DBF68C4" w14:textId="5B07FF9A" w:rsidR="00036450" w:rsidRPr="00A00269" w:rsidRDefault="006C16E0" w:rsidP="0003645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[</w:t>
            </w:r>
            <w:r w:rsidRPr="006C16E0">
              <w:rPr>
                <w:b/>
                <w:lang w:val="es-MX"/>
              </w:rPr>
              <w:t>Centro de Bachillerato Tecnológico industrial y de servicios No. 118</w:t>
            </w:r>
            <w:r>
              <w:rPr>
                <w:b/>
                <w:lang w:val="es-MX"/>
              </w:rPr>
              <w:t>]</w:t>
            </w:r>
          </w:p>
          <w:p w14:paraId="393F5FAB" w14:textId="1164A20C" w:rsidR="00091FD5" w:rsidRPr="00091FD5" w:rsidRDefault="00885117" w:rsidP="00091FD5">
            <w:pPr>
              <w:pStyle w:val="Fecha"/>
              <w:rPr>
                <w:lang w:val="es-MX" w:bidi="es-MX"/>
              </w:rPr>
            </w:pPr>
            <w:r>
              <w:rPr>
                <w:lang w:val="es-MX"/>
              </w:rPr>
              <w:t xml:space="preserve">Septiembre </w:t>
            </w:r>
            <w:r w:rsidR="006C16E0">
              <w:rPr>
                <w:lang w:val="es-MX"/>
              </w:rPr>
              <w:t xml:space="preserve">2022 </w:t>
            </w:r>
            <w:r w:rsidR="006C16E0" w:rsidRPr="00A00269">
              <w:rPr>
                <w:lang w:val="es-MX" w:bidi="es-MX"/>
              </w:rPr>
              <w:t>–</w:t>
            </w:r>
            <w:r w:rsidR="00036450" w:rsidRPr="00A00269">
              <w:rPr>
                <w:lang w:val="es-MX" w:bidi="es-MX"/>
              </w:rPr>
              <w:t xml:space="preserve"> </w:t>
            </w:r>
            <w:r w:rsidR="00091FD5">
              <w:rPr>
                <w:lang w:val="es-MX" w:bidi="es-MX"/>
              </w:rPr>
              <w:t>En c</w:t>
            </w:r>
            <w:r w:rsidR="006C16E0">
              <w:rPr>
                <w:lang w:val="es-MX" w:bidi="es-MX"/>
              </w:rPr>
              <w:t>urso</w:t>
            </w:r>
            <w:r w:rsidR="00091FD5">
              <w:rPr>
                <w:lang w:val="es-MX" w:bidi="es-MX"/>
              </w:rPr>
              <w:t>.</w:t>
            </w:r>
          </w:p>
          <w:p w14:paraId="60302095" w14:textId="53187CEA" w:rsidR="007F264E" w:rsidRPr="00A00269" w:rsidRDefault="007F264E" w:rsidP="00091FD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Actualmente cursando el cuarto semestre de bachillerato en nivel medio superior</w:t>
            </w:r>
            <w:r w:rsidR="00E7322B">
              <w:rPr>
                <w:lang w:val="es-MX"/>
              </w:rPr>
              <w:t>,</w:t>
            </w:r>
            <w:r>
              <w:rPr>
                <w:lang w:val="es-MX"/>
              </w:rPr>
              <w:t xml:space="preserve"> con notas sobresalientes </w:t>
            </w:r>
            <w:r w:rsidR="00E7322B">
              <w:rPr>
                <w:lang w:val="es-MX"/>
              </w:rPr>
              <w:t>gracias</w:t>
            </w:r>
            <w:r>
              <w:rPr>
                <w:lang w:val="es-MX"/>
              </w:rPr>
              <w:t xml:space="preserve"> </w:t>
            </w:r>
            <w:r w:rsidR="00E7322B">
              <w:rPr>
                <w:lang w:val="es-MX"/>
              </w:rPr>
              <w:t>al</w:t>
            </w:r>
            <w:r>
              <w:rPr>
                <w:lang w:val="es-MX"/>
              </w:rPr>
              <w:t xml:space="preserve"> empeño e interés en el estudio, con la meta de seguir </w:t>
            </w:r>
            <w:r w:rsidR="00091FD5">
              <w:rPr>
                <w:lang w:val="es-MX"/>
              </w:rPr>
              <w:t>estudiando para aspirar</w:t>
            </w:r>
            <w:r>
              <w:rPr>
                <w:lang w:val="es-MX"/>
              </w:rPr>
              <w:t xml:space="preserve"> a una profesión como ingeniero electrónico</w:t>
            </w:r>
            <w:r w:rsidR="00E7322B">
              <w:rPr>
                <w:lang w:val="es-MX"/>
              </w:rPr>
              <w:t>,</w:t>
            </w:r>
            <w:r>
              <w:rPr>
                <w:lang w:val="es-MX"/>
              </w:rPr>
              <w:t xml:space="preserve"> inclinándome por el desarrollo de software a bajo nivel.</w:t>
            </w:r>
          </w:p>
          <w:sdt>
            <w:sdtPr>
              <w:rPr>
                <w:lang w:val="es-MX"/>
              </w:rPr>
              <w:id w:val="1001553383"/>
              <w:placeholder>
                <w:docPart w:val="A404094D45E340A3877460F8C6DDF8E6"/>
              </w:placeholder>
              <w:temporary/>
              <w:showingPlcHdr/>
              <w15:appearance w15:val="hidden"/>
            </w:sdtPr>
            <w:sdtContent>
              <w:p w14:paraId="4F6D9076" w14:textId="77777777" w:rsidR="00036450" w:rsidRPr="00A00269" w:rsidRDefault="00036450" w:rsidP="00036450">
                <w:pPr>
                  <w:pStyle w:val="Ttulo2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EXPERIENCIA LABORAL</w:t>
                </w:r>
              </w:p>
            </w:sdtContent>
          </w:sdt>
          <w:p w14:paraId="394BE4D8" w14:textId="6D7D05E8" w:rsidR="00036450" w:rsidRPr="00A00269" w:rsidRDefault="00B2471B" w:rsidP="00091FD5">
            <w:pPr>
              <w:jc w:val="both"/>
              <w:rPr>
                <w:bCs/>
                <w:lang w:val="es-MX"/>
              </w:rPr>
            </w:pPr>
            <w:r>
              <w:rPr>
                <w:b/>
                <w:lang w:val="es-MX"/>
              </w:rPr>
              <w:t xml:space="preserve">[Compañía: </w:t>
            </w:r>
            <w:r w:rsidR="00DA5354">
              <w:rPr>
                <w:b/>
                <w:lang w:val="es-MX"/>
              </w:rPr>
              <w:t>HT</w:t>
            </w:r>
            <w:r w:rsidR="00E7322B">
              <w:rPr>
                <w:b/>
                <w:lang w:val="es-MX"/>
              </w:rPr>
              <w:t xml:space="preserve"> </w:t>
            </w:r>
            <w:r w:rsidR="00DA5354">
              <w:rPr>
                <w:b/>
                <w:lang w:val="es-MX"/>
              </w:rPr>
              <w:t>Arquitectos]</w:t>
            </w:r>
            <w:r w:rsidR="00DA5354" w:rsidRPr="00A00269">
              <w:rPr>
                <w:lang w:val="es-MX" w:bidi="es-MX"/>
              </w:rPr>
              <w:t xml:space="preserve"> [</w:t>
            </w:r>
            <w:r>
              <w:rPr>
                <w:b/>
                <w:lang w:val="es-MX"/>
              </w:rPr>
              <w:t>Puesto: Ayudante de Obra]</w:t>
            </w:r>
          </w:p>
          <w:p w14:paraId="2F97147A" w14:textId="24F323B7" w:rsidR="00036450" w:rsidRPr="00A00269" w:rsidRDefault="00B2471B" w:rsidP="00091FD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Junio de 2023 </w:t>
            </w:r>
            <w:r w:rsidR="00036450" w:rsidRPr="00A00269">
              <w:rPr>
                <w:lang w:val="es-MX" w:bidi="es-MX"/>
              </w:rPr>
              <w:t>–</w:t>
            </w:r>
            <w:r>
              <w:rPr>
                <w:lang w:val="es-MX" w:bidi="es-MX"/>
              </w:rPr>
              <w:t xml:space="preserve"> </w:t>
            </w:r>
            <w:proofErr w:type="gramStart"/>
            <w:r w:rsidR="002F1E00">
              <w:rPr>
                <w:lang w:val="es-MX" w:bidi="es-MX"/>
              </w:rPr>
              <w:t>Septiembre</w:t>
            </w:r>
            <w:proofErr w:type="gramEnd"/>
            <w:r>
              <w:rPr>
                <w:lang w:val="es-MX" w:bidi="es-MX"/>
              </w:rPr>
              <w:t xml:space="preserve"> de 2023</w:t>
            </w:r>
            <w:r>
              <w:rPr>
                <w:lang w:val="es-MX"/>
              </w:rPr>
              <w:t>.</w:t>
            </w:r>
          </w:p>
          <w:p w14:paraId="3FF2DE8E" w14:textId="366C3591" w:rsidR="007F264E" w:rsidRPr="00A00269" w:rsidRDefault="000E7614" w:rsidP="00091FD5">
            <w:pPr>
              <w:jc w:val="both"/>
              <w:rPr>
                <w:lang w:val="es-MX" w:bidi="es-MX"/>
              </w:rPr>
            </w:pPr>
            <w:r>
              <w:rPr>
                <w:lang w:val="es-MX"/>
              </w:rPr>
              <w:t>En esta experiencia laboral, como mi primer trabajo remunerado, trabajé como ayudante de obra</w:t>
            </w:r>
            <w:r>
              <w:rPr>
                <w:lang w:val="es-MX" w:bidi="es-MX"/>
              </w:rPr>
              <w:t>, donde aprendí varias habilidades, incluyendo el cómo seguir ordenes de manera más efectiva, el escuchar las instrucciones y en base a eso desempeñar un trabajo eficiente</w:t>
            </w:r>
            <w:r w:rsidR="00E7322B">
              <w:rPr>
                <w:lang w:val="es-MX" w:bidi="es-MX"/>
              </w:rPr>
              <w:t>;</w:t>
            </w:r>
            <w:r>
              <w:rPr>
                <w:lang w:val="es-MX" w:bidi="es-MX"/>
              </w:rPr>
              <w:t xml:space="preserve"> el esfuerzo, empeño y dedicación que se deben aplicar al </w:t>
            </w:r>
            <w:r w:rsidR="000314AA">
              <w:rPr>
                <w:lang w:val="es-MX" w:bidi="es-MX"/>
              </w:rPr>
              <w:t>trabajar; también</w:t>
            </w:r>
            <w:r>
              <w:rPr>
                <w:lang w:val="es-MX" w:bidi="es-MX"/>
              </w:rPr>
              <w:t xml:space="preserve"> reforcé valores como el respeto que es indispensable para un ambiente </w:t>
            </w:r>
            <w:r w:rsidR="00171F75">
              <w:rPr>
                <w:lang w:val="es-MX" w:bidi="es-MX"/>
              </w:rPr>
              <w:t>l</w:t>
            </w:r>
            <w:r>
              <w:rPr>
                <w:lang w:val="es-MX" w:bidi="es-MX"/>
              </w:rPr>
              <w:t>aboral sano.</w:t>
            </w:r>
          </w:p>
          <w:sdt>
            <w:sdtPr>
              <w:rPr>
                <w:lang w:val="es-MX"/>
              </w:rPr>
              <w:id w:val="1669594239"/>
              <w:placeholder>
                <w:docPart w:val="5316E44C3CF545A2B08C5CDC53589F4F"/>
              </w:placeholder>
              <w:temporary/>
              <w:showingPlcHdr/>
              <w15:appearance w15:val="hidden"/>
            </w:sdtPr>
            <w:sdtContent>
              <w:p w14:paraId="38B9675A" w14:textId="77777777" w:rsidR="00036450" w:rsidRPr="00A00269" w:rsidRDefault="00180329" w:rsidP="00036450">
                <w:pPr>
                  <w:pStyle w:val="Ttulo2"/>
                  <w:rPr>
                    <w:lang w:val="es-MX"/>
                  </w:rPr>
                </w:pPr>
                <w:r w:rsidRPr="00A00269">
                  <w:rPr>
                    <w:rStyle w:val="Ttulo2Car"/>
                    <w:b/>
                    <w:lang w:val="es-MX" w:bidi="es-MX"/>
                  </w:rPr>
                  <w:t>HABILIDADES</w:t>
                </w:r>
              </w:p>
            </w:sdtContent>
          </w:sdt>
          <w:p w14:paraId="3BBEBB04" w14:textId="35DA604B" w:rsidR="00036450" w:rsidRPr="00A00269" w:rsidRDefault="003B7AB6" w:rsidP="004D3011">
            <w:pPr>
              <w:rPr>
                <w:color w:val="FFFFFF" w:themeColor="background1"/>
                <w:lang w:val="es-MX"/>
              </w:rPr>
            </w:pPr>
            <w:r w:rsidRPr="00A00269"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 wp14:anchorId="325C5B4E" wp14:editId="36F20512">
                  <wp:simplePos x="0" y="0"/>
                  <wp:positionH relativeFrom="page">
                    <wp:posOffset>-1028065</wp:posOffset>
                  </wp:positionH>
                  <wp:positionV relativeFrom="paragraph">
                    <wp:posOffset>134620</wp:posOffset>
                  </wp:positionV>
                  <wp:extent cx="5117493" cy="1257300"/>
                  <wp:effectExtent l="0" t="0" r="6985" b="0"/>
                  <wp:wrapNone/>
                  <wp:docPr id="12" name="Gráfico 12" descr="gráfico de habilida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2BC5A9F4" w14:textId="71F1587F" w:rsidR="00896B81" w:rsidRPr="00A00269" w:rsidRDefault="00896B81" w:rsidP="000C45FF">
      <w:pPr>
        <w:tabs>
          <w:tab w:val="left" w:pos="990"/>
        </w:tabs>
        <w:rPr>
          <w:lang w:val="es-MX"/>
        </w:rPr>
      </w:pPr>
    </w:p>
    <w:sectPr w:rsidR="00896B81" w:rsidRPr="00A00269" w:rsidSect="008109D0">
      <w:headerReference w:type="default" r:id="rId13"/>
      <w:pgSz w:w="12240" w:h="15840" w:code="1"/>
      <w:pgMar w:top="1134" w:right="567" w:bottom="720" w:left="567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1570" w14:textId="77777777" w:rsidR="008109D0" w:rsidRDefault="008109D0" w:rsidP="000C45FF">
      <w:r>
        <w:separator/>
      </w:r>
    </w:p>
  </w:endnote>
  <w:endnote w:type="continuationSeparator" w:id="0">
    <w:p w14:paraId="0FBCB69A" w14:textId="77777777" w:rsidR="008109D0" w:rsidRDefault="008109D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8E2B" w14:textId="77777777" w:rsidR="008109D0" w:rsidRDefault="008109D0" w:rsidP="000C45FF">
      <w:r>
        <w:separator/>
      </w:r>
    </w:p>
  </w:footnote>
  <w:footnote w:type="continuationSeparator" w:id="0">
    <w:p w14:paraId="2E164538" w14:textId="77777777" w:rsidR="008109D0" w:rsidRDefault="008109D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49D45" w14:textId="77777777" w:rsidR="000C45FF" w:rsidRDefault="000C45FF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62848" behindDoc="1" locked="0" layoutInCell="1" allowOverlap="1" wp14:anchorId="2F03AA45" wp14:editId="3AA7DB8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" name="Gráfico 40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0F75"/>
    <w:multiLevelType w:val="hybridMultilevel"/>
    <w:tmpl w:val="7F007F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1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B4"/>
    <w:rsid w:val="000314AA"/>
    <w:rsid w:val="00036450"/>
    <w:rsid w:val="000533B4"/>
    <w:rsid w:val="00091FD5"/>
    <w:rsid w:val="000C45FF"/>
    <w:rsid w:val="000E3FD1"/>
    <w:rsid w:val="000E7614"/>
    <w:rsid w:val="00112054"/>
    <w:rsid w:val="001525E1"/>
    <w:rsid w:val="00171F75"/>
    <w:rsid w:val="00180329"/>
    <w:rsid w:val="0019001F"/>
    <w:rsid w:val="001A74A5"/>
    <w:rsid w:val="001B2ABD"/>
    <w:rsid w:val="001D45B4"/>
    <w:rsid w:val="001D56FF"/>
    <w:rsid w:val="001E0391"/>
    <w:rsid w:val="001E1759"/>
    <w:rsid w:val="001F0709"/>
    <w:rsid w:val="001F1ECC"/>
    <w:rsid w:val="00222813"/>
    <w:rsid w:val="002400EB"/>
    <w:rsid w:val="00256CF7"/>
    <w:rsid w:val="002F1E00"/>
    <w:rsid w:val="0030481B"/>
    <w:rsid w:val="0037121F"/>
    <w:rsid w:val="003B7AB6"/>
    <w:rsid w:val="004071FC"/>
    <w:rsid w:val="00435AFC"/>
    <w:rsid w:val="00440FFB"/>
    <w:rsid w:val="00445947"/>
    <w:rsid w:val="00452F6A"/>
    <w:rsid w:val="004813B3"/>
    <w:rsid w:val="00496591"/>
    <w:rsid w:val="004C63E4"/>
    <w:rsid w:val="004D3011"/>
    <w:rsid w:val="005262AC"/>
    <w:rsid w:val="005E3996"/>
    <w:rsid w:val="005E39D5"/>
    <w:rsid w:val="00600670"/>
    <w:rsid w:val="0062123A"/>
    <w:rsid w:val="00646E75"/>
    <w:rsid w:val="006771D0"/>
    <w:rsid w:val="006C16E0"/>
    <w:rsid w:val="00715FCB"/>
    <w:rsid w:val="00743101"/>
    <w:rsid w:val="007867A0"/>
    <w:rsid w:val="007927F5"/>
    <w:rsid w:val="007F264E"/>
    <w:rsid w:val="00802CA0"/>
    <w:rsid w:val="008109D0"/>
    <w:rsid w:val="0087252E"/>
    <w:rsid w:val="00885117"/>
    <w:rsid w:val="00896B81"/>
    <w:rsid w:val="009B5EE1"/>
    <w:rsid w:val="009C5E36"/>
    <w:rsid w:val="00A00269"/>
    <w:rsid w:val="00A2118D"/>
    <w:rsid w:val="00A71811"/>
    <w:rsid w:val="00AD76E2"/>
    <w:rsid w:val="00B20152"/>
    <w:rsid w:val="00B2471B"/>
    <w:rsid w:val="00B70850"/>
    <w:rsid w:val="00BC25CC"/>
    <w:rsid w:val="00C066B6"/>
    <w:rsid w:val="00C37BA1"/>
    <w:rsid w:val="00C4674C"/>
    <w:rsid w:val="00C506CF"/>
    <w:rsid w:val="00C72BED"/>
    <w:rsid w:val="00C9468D"/>
    <w:rsid w:val="00C9578B"/>
    <w:rsid w:val="00D10728"/>
    <w:rsid w:val="00D2522B"/>
    <w:rsid w:val="00D5459D"/>
    <w:rsid w:val="00DA5354"/>
    <w:rsid w:val="00DD172A"/>
    <w:rsid w:val="00E25A26"/>
    <w:rsid w:val="00E4246E"/>
    <w:rsid w:val="00E4381A"/>
    <w:rsid w:val="00E55D74"/>
    <w:rsid w:val="00E7322B"/>
    <w:rsid w:val="00F60274"/>
    <w:rsid w:val="00F76467"/>
    <w:rsid w:val="00F77FB9"/>
    <w:rsid w:val="00F876F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E7F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6C16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16E0"/>
    <w:rPr>
      <w:color w:val="704404" w:themeColor="followedHyperlink"/>
      <w:u w:val="single"/>
    </w:rPr>
  </w:style>
  <w:style w:type="paragraph" w:styleId="Prrafodelista">
    <w:name w:val="List Paragraph"/>
    <w:basedOn w:val="Normal"/>
    <w:uiPriority w:val="34"/>
    <w:semiHidden/>
    <w:qFormat/>
    <w:rsid w:val="00D1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eth2k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leitog.github.io/Portafol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Local\Microsoft\Office\16.0\DTS\es-MX%7b0D09B460-429A-46B7-B3CA-8343E0AC27B5%7d\%7bE5B3D920-3C56-46F3-91C0-14F8779050CE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2657396548835658"/>
          <c:y val="0"/>
          <c:w val="0.57130232466236575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 w="0">
              <a:solidFill>
                <a:schemeClr val="accent1"/>
              </a:solidFill>
            </a:ln>
            <a:effectLst>
              <a:softEdge rad="0"/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Interés</c:v>
                </c:pt>
                <c:pt idx="1">
                  <c:v>Disciplina</c:v>
                </c:pt>
                <c:pt idx="2">
                  <c:v>Determinación</c:v>
                </c:pt>
                <c:pt idx="3">
                  <c:v>Trabajo en equipo</c:v>
                </c:pt>
                <c:pt idx="4">
                  <c:v>Aprendizaje Rápido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01-4F04-8EEB-1CABC68924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0"/>
        <c:overlap val="5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1B0936F6DF449CB788ABD6CF5AC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A1AD7-0039-474C-8101-D8AB3B340A50}"/>
      </w:docPartPr>
      <w:docPartBody>
        <w:p w:rsidR="002F6162" w:rsidRDefault="00000000">
          <w:pPr>
            <w:pStyle w:val="571B0936F6DF449CB788ABD6CF5ACBB7"/>
          </w:pPr>
          <w:r w:rsidRPr="00D5459D">
            <w:rPr>
              <w:lang w:bidi="es-MX"/>
            </w:rPr>
            <w:t>Perfil</w:t>
          </w:r>
        </w:p>
      </w:docPartBody>
    </w:docPart>
    <w:docPart>
      <w:docPartPr>
        <w:name w:val="F7692EEF4A3D4406A96593CDDE60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D8B44-2770-4212-AD39-232013091DA9}"/>
      </w:docPartPr>
      <w:docPartBody>
        <w:p w:rsidR="002F6162" w:rsidRDefault="00000000">
          <w:pPr>
            <w:pStyle w:val="F7692EEF4A3D4406A96593CDDE6060C3"/>
          </w:pPr>
          <w:r w:rsidRPr="00036450">
            <w:rPr>
              <w:lang w:bidi="es-MX"/>
            </w:rPr>
            <w:t>CONTACTO</w:t>
          </w:r>
        </w:p>
      </w:docPartBody>
    </w:docPart>
    <w:docPart>
      <w:docPartPr>
        <w:name w:val="CA4DD9905DAF4E4C94C60CA9EAFD6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0BE06-9E48-403D-BE97-D1D3D4199F40}"/>
      </w:docPartPr>
      <w:docPartBody>
        <w:p w:rsidR="002F6162" w:rsidRDefault="00000000">
          <w:pPr>
            <w:pStyle w:val="CA4DD9905DAF4E4C94C60CA9EAFD6AD8"/>
          </w:pPr>
          <w:r w:rsidRPr="004D3011">
            <w:rPr>
              <w:lang w:bidi="es-MX"/>
            </w:rPr>
            <w:t>TELÉFONO:</w:t>
          </w:r>
        </w:p>
      </w:docPartBody>
    </w:docPart>
    <w:docPart>
      <w:docPartPr>
        <w:name w:val="A3091703BCBA4B7D871935E707C6A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721E9-F232-4F9C-9FA3-B1CA1F6DD943}"/>
      </w:docPartPr>
      <w:docPartBody>
        <w:p w:rsidR="002F6162" w:rsidRDefault="00000000">
          <w:pPr>
            <w:pStyle w:val="A3091703BCBA4B7D871935E707C6AEA0"/>
          </w:pPr>
          <w:r w:rsidRPr="004D3011">
            <w:rPr>
              <w:lang w:bidi="es-MX"/>
            </w:rPr>
            <w:t>CORREO:</w:t>
          </w:r>
        </w:p>
      </w:docPartBody>
    </w:docPart>
    <w:docPart>
      <w:docPartPr>
        <w:name w:val="78F995D60A344C3A9A10E997BEEDE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90EDF-CB0E-4391-9DE9-F2D8E255B48A}"/>
      </w:docPartPr>
      <w:docPartBody>
        <w:p w:rsidR="002F6162" w:rsidRDefault="00000000">
          <w:pPr>
            <w:pStyle w:val="78F995D60A344C3A9A10E997BEEDEEC4"/>
          </w:pPr>
          <w:r w:rsidRPr="004D3011">
            <w:rPr>
              <w:lang w:bidi="es-MX"/>
            </w:rPr>
            <w:t>AFICIONES</w:t>
          </w:r>
        </w:p>
      </w:docPartBody>
    </w:docPart>
    <w:docPart>
      <w:docPartPr>
        <w:name w:val="51385C9BDD14492DBE6278C31F0A3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FCAB9-60E1-4DA4-92A4-388259361A56}"/>
      </w:docPartPr>
      <w:docPartBody>
        <w:p w:rsidR="002F6162" w:rsidRDefault="00000000">
          <w:pPr>
            <w:pStyle w:val="51385C9BDD14492DBE6278C31F0A32F7"/>
          </w:pPr>
          <w:r w:rsidRPr="00036450">
            <w:rPr>
              <w:lang w:bidi="es-MX"/>
            </w:rPr>
            <w:t>EDUCACIÓN:</w:t>
          </w:r>
        </w:p>
      </w:docPartBody>
    </w:docPart>
    <w:docPart>
      <w:docPartPr>
        <w:name w:val="A404094D45E340A3877460F8C6DDF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47A70-ADF9-4824-9C1B-24A364EA2A4E}"/>
      </w:docPartPr>
      <w:docPartBody>
        <w:p w:rsidR="002F6162" w:rsidRDefault="00000000">
          <w:pPr>
            <w:pStyle w:val="A404094D45E340A3877460F8C6DDF8E6"/>
          </w:pPr>
          <w:r w:rsidRPr="00036450">
            <w:rPr>
              <w:lang w:bidi="es-MX"/>
            </w:rPr>
            <w:t>EXPERIENCIA LABORAL</w:t>
          </w:r>
        </w:p>
      </w:docPartBody>
    </w:docPart>
    <w:docPart>
      <w:docPartPr>
        <w:name w:val="5316E44C3CF545A2B08C5CDC53589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8B9F5-3E04-4241-8D3B-F706961A0C71}"/>
      </w:docPartPr>
      <w:docPartBody>
        <w:p w:rsidR="002F6162" w:rsidRDefault="00000000">
          <w:pPr>
            <w:pStyle w:val="5316E44C3CF545A2B08C5CDC53589F4F"/>
          </w:pPr>
          <w:r w:rsidRPr="00036450">
            <w:rPr>
              <w:rStyle w:val="Ttulo2Car"/>
              <w:lang w:bidi="es-MX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D5"/>
    <w:rsid w:val="002F6162"/>
    <w:rsid w:val="004B5564"/>
    <w:rsid w:val="004F4040"/>
    <w:rsid w:val="00732CA8"/>
    <w:rsid w:val="007B4BED"/>
    <w:rsid w:val="00E9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E943D5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1B0936F6DF449CB788ABD6CF5ACBB7">
    <w:name w:val="571B0936F6DF449CB788ABD6CF5ACBB7"/>
  </w:style>
  <w:style w:type="paragraph" w:customStyle="1" w:styleId="F7692EEF4A3D4406A96593CDDE6060C3">
    <w:name w:val="F7692EEF4A3D4406A96593CDDE6060C3"/>
  </w:style>
  <w:style w:type="paragraph" w:customStyle="1" w:styleId="CA4DD9905DAF4E4C94C60CA9EAFD6AD8">
    <w:name w:val="CA4DD9905DAF4E4C94C60CA9EAFD6AD8"/>
  </w:style>
  <w:style w:type="paragraph" w:customStyle="1" w:styleId="6FABBF578B5643C6A290E7D614321A20">
    <w:name w:val="6FABBF578B5643C6A290E7D614321A20"/>
  </w:style>
  <w:style w:type="paragraph" w:customStyle="1" w:styleId="A3091703BCBA4B7D871935E707C6AEA0">
    <w:name w:val="A3091703BCBA4B7D871935E707C6AEA0"/>
  </w:style>
  <w:style w:type="character" w:styleId="Hipervnculo">
    <w:name w:val="Hyperlink"/>
    <w:basedOn w:val="Fuentedeprrafopredeter"/>
    <w:uiPriority w:val="99"/>
    <w:unhideWhenUsed/>
    <w:rPr>
      <w:color w:val="E97132" w:themeColor="accent2"/>
      <w:u w:val="single"/>
    </w:rPr>
  </w:style>
  <w:style w:type="paragraph" w:customStyle="1" w:styleId="78F995D60A344C3A9A10E997BEEDEEC4">
    <w:name w:val="78F995D60A344C3A9A10E997BEEDEEC4"/>
  </w:style>
  <w:style w:type="paragraph" w:customStyle="1" w:styleId="51385C9BDD14492DBE6278C31F0A32F7">
    <w:name w:val="51385C9BDD14492DBE6278C31F0A32F7"/>
  </w:style>
  <w:style w:type="paragraph" w:customStyle="1" w:styleId="A404094D45E340A3877460F8C6DDF8E6">
    <w:name w:val="A404094D45E340A3877460F8C6DDF8E6"/>
  </w:style>
  <w:style w:type="character" w:customStyle="1" w:styleId="Ttulo2Car">
    <w:name w:val="Título 2 Car"/>
    <w:basedOn w:val="Fuentedeprrafopredeter"/>
    <w:link w:val="Ttulo2"/>
    <w:uiPriority w:val="9"/>
    <w:rsid w:val="00E943D5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s-ES" w:eastAsia="ja-JP"/>
      <w14:ligatures w14:val="none"/>
    </w:rPr>
  </w:style>
  <w:style w:type="paragraph" w:customStyle="1" w:styleId="5316E44C3CF545A2B08C5CDC53589F4F">
    <w:name w:val="5316E44C3CF545A2B08C5CDC53589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{E5B3D920-3C56-46F3-91C0-14F8779050CE}tf00546271_win32</Template>
  <TotalTime>0</TotalTime>
  <Pages>1</Pages>
  <Words>322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2024-03-19T22:49:00Z</dcterms:created>
  <dcterms:modified xsi:type="dcterms:W3CDTF">2024-03-20T06:20:00Z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